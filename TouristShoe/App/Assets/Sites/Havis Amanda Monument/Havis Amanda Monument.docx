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E1" w:rsidRDefault="001A54E1" w:rsidP="001A54E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</w:pPr>
      <w:proofErr w:type="spellStart"/>
      <w:r w:rsidRPr="001A54E1"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  <w:t>Havis</w:t>
      </w:r>
      <w:proofErr w:type="spellEnd"/>
      <w:r w:rsidRPr="001A54E1"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  <w:t xml:space="preserve"> Amanda</w:t>
      </w:r>
      <w:r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  <w:t xml:space="preserve"> Monument</w:t>
      </w:r>
    </w:p>
    <w:p w:rsidR="00FF4B50" w:rsidRPr="001A54E1" w:rsidRDefault="00FF4B50" w:rsidP="00FF4B50">
      <w:pPr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</w:pPr>
      <w:proofErr w:type="spellStart"/>
      <w:r w:rsidRPr="00FF4B50">
        <w:rPr>
          <w:rFonts w:eastAsia="Times New Roman" w:cs="Times New Roman"/>
          <w:b/>
          <w:bCs/>
          <w:kern w:val="36"/>
          <w:sz w:val="32"/>
          <w:szCs w:val="32"/>
          <w:lang w:val="en" w:eastAsia="fi-FI"/>
        </w:rPr>
        <w:t>Adress</w:t>
      </w:r>
      <w:proofErr w:type="spellEnd"/>
      <w:r w:rsidRPr="00FF4B50">
        <w:rPr>
          <w:rFonts w:eastAsia="Times New Roman" w:cs="Times New Roman"/>
          <w:b/>
          <w:bCs/>
          <w:kern w:val="36"/>
          <w:sz w:val="32"/>
          <w:szCs w:val="32"/>
          <w:lang w:val="en" w:eastAsia="fi-FI"/>
        </w:rPr>
        <w:t>:</w:t>
      </w:r>
      <w:r>
        <w:rPr>
          <w:rFonts w:eastAsia="Times New Roman" w:cs="Times New Roman"/>
          <w:b/>
          <w:bCs/>
          <w:kern w:val="36"/>
          <w:sz w:val="48"/>
          <w:szCs w:val="48"/>
          <w:lang w:val="en" w:eastAsia="fi-FI"/>
        </w:rPr>
        <w:t xml:space="preserve"> </w:t>
      </w:r>
      <w:r>
        <w:rPr>
          <w:rStyle w:val="pp-headline-item"/>
        </w:rPr>
        <w:t>Kauppatori, 00130 Helsinki ‎</w:t>
      </w:r>
      <w:bookmarkStart w:id="0" w:name="_GoBack"/>
      <w:bookmarkEnd w:id="0"/>
    </w:p>
    <w:p w:rsidR="001A54E1" w:rsidRPr="001A54E1" w:rsidRDefault="001A54E1" w:rsidP="006B6E0C">
      <w:pPr>
        <w:rPr>
          <w:rFonts w:eastAsia="Times New Roman" w:cs="Times New Roman"/>
          <w:b/>
          <w:szCs w:val="24"/>
          <w:lang w:val="en" w:eastAsia="fi-FI"/>
        </w:rPr>
      </w:pPr>
      <w:proofErr w:type="spellStart"/>
      <w:r w:rsidRPr="001A54E1">
        <w:rPr>
          <w:rFonts w:eastAsia="Times New Roman" w:cs="Times New Roman"/>
          <w:b/>
          <w:bCs/>
          <w:i/>
          <w:iCs/>
          <w:szCs w:val="24"/>
          <w:lang w:val="en" w:eastAsia="fi-FI"/>
        </w:rPr>
        <w:t>Havis</w:t>
      </w:r>
      <w:proofErr w:type="spellEnd"/>
      <w:r w:rsidRPr="001A54E1">
        <w:rPr>
          <w:rFonts w:eastAsia="Times New Roman" w:cs="Times New Roman"/>
          <w:b/>
          <w:bCs/>
          <w:i/>
          <w:iCs/>
          <w:szCs w:val="24"/>
          <w:lang w:val="en" w:eastAsia="fi-FI"/>
        </w:rPr>
        <w:t xml:space="preserve"> Amanda</w:t>
      </w:r>
      <w:r w:rsidRPr="001A54E1">
        <w:rPr>
          <w:rFonts w:eastAsia="Times New Roman" w:cs="Times New Roman"/>
          <w:b/>
          <w:szCs w:val="24"/>
          <w:lang w:val="en" w:eastAsia="fi-FI"/>
        </w:rPr>
        <w:t xml:space="preserve"> is a nude female </w:t>
      </w:r>
      <w:hyperlink r:id="rId6" w:tooltip="Statue" w:history="1">
        <w:r w:rsidRPr="001A54E1">
          <w:rPr>
            <w:rFonts w:eastAsia="Times New Roman" w:cs="Times New Roman"/>
            <w:b/>
            <w:szCs w:val="24"/>
            <w:lang w:val="en" w:eastAsia="fi-FI"/>
          </w:rPr>
          <w:t>statue</w:t>
        </w:r>
      </w:hyperlink>
      <w:r w:rsidRPr="001A54E1">
        <w:rPr>
          <w:rFonts w:eastAsia="Times New Roman" w:cs="Times New Roman"/>
          <w:b/>
          <w:szCs w:val="24"/>
          <w:lang w:val="en" w:eastAsia="fi-FI"/>
        </w:rPr>
        <w:t xml:space="preserve"> in </w:t>
      </w:r>
      <w:hyperlink r:id="rId7" w:tooltip="Helsinki" w:history="1">
        <w:r w:rsidRPr="001A54E1">
          <w:rPr>
            <w:rFonts w:eastAsia="Times New Roman" w:cs="Times New Roman"/>
            <w:b/>
            <w:szCs w:val="24"/>
            <w:lang w:val="en" w:eastAsia="fi-FI"/>
          </w:rPr>
          <w:t>Helsinki</w:t>
        </w:r>
      </w:hyperlink>
      <w:r w:rsidRPr="001A54E1">
        <w:rPr>
          <w:rFonts w:eastAsia="Times New Roman" w:cs="Times New Roman"/>
          <w:b/>
          <w:szCs w:val="24"/>
          <w:lang w:val="en" w:eastAsia="fi-FI"/>
        </w:rPr>
        <w:t xml:space="preserve">, </w:t>
      </w:r>
      <w:hyperlink r:id="rId8" w:tooltip="Finland" w:history="1">
        <w:r w:rsidRPr="001A54E1">
          <w:rPr>
            <w:rFonts w:eastAsia="Times New Roman" w:cs="Times New Roman"/>
            <w:b/>
            <w:szCs w:val="24"/>
            <w:lang w:val="en" w:eastAsia="fi-FI"/>
          </w:rPr>
          <w:t>Finland</w:t>
        </w:r>
      </w:hyperlink>
      <w:r w:rsidRPr="001A54E1">
        <w:rPr>
          <w:rFonts w:eastAsia="Times New Roman" w:cs="Times New Roman"/>
          <w:b/>
          <w:szCs w:val="24"/>
          <w:lang w:val="en" w:eastAsia="fi-FI"/>
        </w:rPr>
        <w:t xml:space="preserve">. It was sculpted by </w:t>
      </w:r>
      <w:hyperlink r:id="rId9" w:tooltip="Ville Vallgren" w:history="1">
        <w:r w:rsidRPr="001A54E1">
          <w:rPr>
            <w:rFonts w:eastAsia="Times New Roman" w:cs="Times New Roman"/>
            <w:b/>
            <w:szCs w:val="24"/>
            <w:lang w:val="en" w:eastAsia="fi-FI"/>
          </w:rPr>
          <w:t xml:space="preserve">Ville </w:t>
        </w:r>
        <w:proofErr w:type="spellStart"/>
        <w:r w:rsidRPr="001A54E1">
          <w:rPr>
            <w:rFonts w:eastAsia="Times New Roman" w:cs="Times New Roman"/>
            <w:b/>
            <w:szCs w:val="24"/>
            <w:lang w:val="en" w:eastAsia="fi-FI"/>
          </w:rPr>
          <w:t>Vallgren</w:t>
        </w:r>
        <w:proofErr w:type="spellEnd"/>
      </w:hyperlink>
      <w:r w:rsidRPr="001A54E1">
        <w:rPr>
          <w:rFonts w:eastAsia="Times New Roman" w:cs="Times New Roman"/>
          <w:b/>
          <w:szCs w:val="24"/>
          <w:lang w:val="en" w:eastAsia="fi-FI"/>
        </w:rPr>
        <w:t xml:space="preserve"> (1855-1940) in 1906 in </w:t>
      </w:r>
      <w:hyperlink r:id="rId10" w:tooltip="Paris" w:history="1">
        <w:r w:rsidRPr="001A54E1">
          <w:rPr>
            <w:rFonts w:eastAsia="Times New Roman" w:cs="Times New Roman"/>
            <w:b/>
            <w:szCs w:val="24"/>
            <w:lang w:val="en" w:eastAsia="fi-FI"/>
          </w:rPr>
          <w:t>Paris</w:t>
        </w:r>
      </w:hyperlink>
      <w:r w:rsidRPr="001A54E1">
        <w:rPr>
          <w:rFonts w:eastAsia="Times New Roman" w:cs="Times New Roman"/>
          <w:b/>
          <w:szCs w:val="24"/>
          <w:lang w:val="en" w:eastAsia="fi-FI"/>
        </w:rPr>
        <w:t xml:space="preserve">, but was not erected at its present location at the </w:t>
      </w:r>
      <w:hyperlink r:id="rId11" w:tooltip="Helsinki Market Square" w:history="1">
        <w:r w:rsidRPr="001A54E1">
          <w:rPr>
            <w:rFonts w:eastAsia="Times New Roman" w:cs="Times New Roman"/>
            <w:b/>
            <w:szCs w:val="24"/>
            <w:lang w:val="en" w:eastAsia="fi-FI"/>
          </w:rPr>
          <w:t>Market Square</w:t>
        </w:r>
      </w:hyperlink>
      <w:r w:rsidRPr="001A54E1">
        <w:rPr>
          <w:rFonts w:eastAsia="Times New Roman" w:cs="Times New Roman"/>
          <w:b/>
          <w:szCs w:val="24"/>
          <w:lang w:val="en" w:eastAsia="fi-FI"/>
        </w:rPr>
        <w:t xml:space="preserve"> in </w:t>
      </w:r>
      <w:hyperlink r:id="rId12" w:tooltip="Kaartinkaupunki" w:history="1">
        <w:proofErr w:type="spellStart"/>
        <w:r w:rsidRPr="001A54E1">
          <w:rPr>
            <w:rFonts w:eastAsia="Times New Roman" w:cs="Times New Roman"/>
            <w:b/>
            <w:szCs w:val="24"/>
            <w:lang w:val="en" w:eastAsia="fi-FI"/>
          </w:rPr>
          <w:t>Kaartinkaupunki</w:t>
        </w:r>
        <w:proofErr w:type="spellEnd"/>
      </w:hyperlink>
      <w:r w:rsidRPr="001A54E1">
        <w:rPr>
          <w:rFonts w:eastAsia="Times New Roman" w:cs="Times New Roman"/>
          <w:b/>
          <w:szCs w:val="24"/>
          <w:lang w:val="en" w:eastAsia="fi-FI"/>
        </w:rPr>
        <w:t xml:space="preserve"> until 1908.</w:t>
      </w:r>
    </w:p>
    <w:p w:rsidR="001A54E1" w:rsidRDefault="001A54E1" w:rsidP="006B6E0C">
      <w:pPr>
        <w:rPr>
          <w:lang w:val="en" w:eastAsia="fi-FI"/>
        </w:rPr>
      </w:pPr>
      <w:proofErr w:type="spellStart"/>
      <w:r w:rsidRPr="001A54E1">
        <w:rPr>
          <w:i/>
          <w:iCs/>
          <w:lang w:val="en" w:eastAsia="fi-FI"/>
        </w:rPr>
        <w:t>Havis</w:t>
      </w:r>
      <w:proofErr w:type="spellEnd"/>
      <w:r w:rsidRPr="001A54E1">
        <w:rPr>
          <w:i/>
          <w:iCs/>
          <w:lang w:val="en" w:eastAsia="fi-FI"/>
        </w:rPr>
        <w:t xml:space="preserve"> Amanda</w:t>
      </w:r>
      <w:r w:rsidRPr="001A54E1">
        <w:rPr>
          <w:lang w:val="en" w:eastAsia="fi-FI"/>
        </w:rPr>
        <w:t xml:space="preserve"> is one of </w:t>
      </w:r>
      <w:proofErr w:type="spellStart"/>
      <w:r w:rsidRPr="001A54E1">
        <w:rPr>
          <w:lang w:val="en" w:eastAsia="fi-FI"/>
        </w:rPr>
        <w:t>Vallgren's</w:t>
      </w:r>
      <w:proofErr w:type="spellEnd"/>
      <w:r w:rsidRPr="001A54E1">
        <w:rPr>
          <w:lang w:val="en" w:eastAsia="fi-FI"/>
        </w:rPr>
        <w:t xml:space="preserve"> Parisian Art Nouveau works. It is cast in </w:t>
      </w:r>
      <w:hyperlink r:id="rId13" w:tooltip="Bronze" w:history="1">
        <w:r w:rsidRPr="001A54E1">
          <w:rPr>
            <w:lang w:val="en" w:eastAsia="fi-FI"/>
          </w:rPr>
          <w:t>bronze</w:t>
        </w:r>
      </w:hyperlink>
      <w:r w:rsidRPr="001A54E1">
        <w:rPr>
          <w:lang w:val="en" w:eastAsia="fi-FI"/>
        </w:rPr>
        <w:t xml:space="preserve"> and the fountain it resides in is made of </w:t>
      </w:r>
      <w:hyperlink r:id="rId14" w:tooltip="Granite" w:history="1">
        <w:r w:rsidRPr="001A54E1">
          <w:rPr>
            <w:lang w:val="en" w:eastAsia="fi-FI"/>
          </w:rPr>
          <w:t>granite</w:t>
        </w:r>
      </w:hyperlink>
      <w:r w:rsidRPr="001A54E1">
        <w:rPr>
          <w:lang w:val="en" w:eastAsia="fi-FI"/>
        </w:rPr>
        <w:t xml:space="preserve">. She is a mermaid who stands on seaweed as she rises from the </w:t>
      </w:r>
      <w:proofErr w:type="gramStart"/>
      <w:r w:rsidRPr="001A54E1">
        <w:rPr>
          <w:lang w:val="en" w:eastAsia="fi-FI"/>
        </w:rPr>
        <w:t>water</w:t>
      </w:r>
      <w:proofErr w:type="gramEnd"/>
      <w:r w:rsidRPr="001A54E1">
        <w:rPr>
          <w:lang w:val="en" w:eastAsia="fi-FI"/>
        </w:rPr>
        <w:t xml:space="preserve">, with four fish spouting water at her feet and surrounded by four </w:t>
      </w:r>
      <w:hyperlink r:id="rId15" w:tooltip="Sea lion" w:history="1">
        <w:r w:rsidRPr="001A54E1">
          <w:rPr>
            <w:lang w:val="en" w:eastAsia="fi-FI"/>
          </w:rPr>
          <w:t>sea lions</w:t>
        </w:r>
      </w:hyperlink>
      <w:r w:rsidRPr="001A54E1">
        <w:rPr>
          <w:lang w:val="en" w:eastAsia="fi-FI"/>
        </w:rPr>
        <w:t xml:space="preserve">. She is depicted leaning backwards as if to say goodbye to her element. </w:t>
      </w:r>
      <w:proofErr w:type="spellStart"/>
      <w:r w:rsidRPr="001A54E1">
        <w:rPr>
          <w:lang w:val="en" w:eastAsia="fi-FI"/>
        </w:rPr>
        <w:t>Vallgren's</w:t>
      </w:r>
      <w:proofErr w:type="spellEnd"/>
      <w:r w:rsidRPr="001A54E1">
        <w:rPr>
          <w:lang w:val="en" w:eastAsia="fi-FI"/>
        </w:rPr>
        <w:t xml:space="preserve"> intention was to symbolize the rebirth of Helsinki. The height of the statue is 194 </w:t>
      </w:r>
      <w:proofErr w:type="spellStart"/>
      <w:r w:rsidRPr="001A54E1">
        <w:rPr>
          <w:lang w:val="en" w:eastAsia="fi-FI"/>
        </w:rPr>
        <w:t>centimetres</w:t>
      </w:r>
      <w:proofErr w:type="spellEnd"/>
      <w:r w:rsidRPr="001A54E1">
        <w:rPr>
          <w:lang w:val="en" w:eastAsia="fi-FI"/>
        </w:rPr>
        <w:t xml:space="preserve"> and with the pedestal it stands 5 </w:t>
      </w:r>
      <w:proofErr w:type="spellStart"/>
      <w:r w:rsidRPr="001A54E1">
        <w:rPr>
          <w:lang w:val="en" w:eastAsia="fi-FI"/>
        </w:rPr>
        <w:t>metres</w:t>
      </w:r>
      <w:proofErr w:type="spellEnd"/>
      <w:r w:rsidRPr="001A54E1">
        <w:rPr>
          <w:lang w:val="en" w:eastAsia="fi-FI"/>
        </w:rPr>
        <w:t xml:space="preserve"> tall. According to </w:t>
      </w:r>
      <w:proofErr w:type="spellStart"/>
      <w:r w:rsidRPr="001A54E1">
        <w:rPr>
          <w:lang w:val="en" w:eastAsia="fi-FI"/>
        </w:rPr>
        <w:t>Vallgren's</w:t>
      </w:r>
      <w:proofErr w:type="spellEnd"/>
      <w:r w:rsidRPr="001A54E1">
        <w:rPr>
          <w:lang w:val="en" w:eastAsia="fi-FI"/>
        </w:rPr>
        <w:t xml:space="preserve"> letters the model for the statue was a then 19-year-old Parisian lady, </w:t>
      </w:r>
      <w:proofErr w:type="spellStart"/>
      <w:r w:rsidRPr="001A54E1">
        <w:rPr>
          <w:lang w:val="en" w:eastAsia="fi-FI"/>
        </w:rPr>
        <w:t>Marcelle</w:t>
      </w:r>
      <w:proofErr w:type="spellEnd"/>
      <w:r w:rsidRPr="001A54E1">
        <w:rPr>
          <w:lang w:val="en" w:eastAsia="fi-FI"/>
        </w:rPr>
        <w:t xml:space="preserve"> </w:t>
      </w:r>
      <w:proofErr w:type="spellStart"/>
      <w:r w:rsidRPr="001A54E1">
        <w:rPr>
          <w:lang w:val="en" w:eastAsia="fi-FI"/>
        </w:rPr>
        <w:t>Delquini</w:t>
      </w:r>
      <w:proofErr w:type="spellEnd"/>
      <w:r w:rsidRPr="001A54E1">
        <w:rPr>
          <w:lang w:val="en" w:eastAsia="fi-FI"/>
        </w:rPr>
        <w:t>.</w:t>
      </w:r>
    </w:p>
    <w:p w:rsidR="006B6E0C" w:rsidRPr="006B6E0C" w:rsidRDefault="006B6E0C" w:rsidP="006B6E0C">
      <w:pPr>
        <w:rPr>
          <w:lang w:val="en-US" w:eastAsia="fi-FI"/>
        </w:rPr>
      </w:pPr>
      <w:r w:rsidRPr="006B6E0C">
        <w:rPr>
          <w:lang w:val="en-US"/>
        </w:rPr>
        <w:t xml:space="preserve">Every year on </w:t>
      </w:r>
      <w:hyperlink r:id="rId16" w:tooltip="Vappu" w:history="1">
        <w:proofErr w:type="spellStart"/>
        <w:r w:rsidRPr="006B6E0C">
          <w:rPr>
            <w:rStyle w:val="Hyperlink"/>
            <w:lang w:val="en-US"/>
          </w:rPr>
          <w:t>Vappu</w:t>
        </w:r>
        <w:proofErr w:type="spellEnd"/>
      </w:hyperlink>
      <w:r w:rsidRPr="006B6E0C">
        <w:rPr>
          <w:lang w:val="en-US"/>
        </w:rPr>
        <w:t xml:space="preserve">, </w:t>
      </w:r>
      <w:r w:rsidRPr="006B6E0C">
        <w:rPr>
          <w:i/>
          <w:iCs/>
          <w:lang w:val="en-US"/>
        </w:rPr>
        <w:t>Manta</w:t>
      </w:r>
      <w:r w:rsidRPr="006B6E0C">
        <w:rPr>
          <w:lang w:val="en-US"/>
        </w:rPr>
        <w:t xml:space="preserve"> serves as a </w:t>
      </w:r>
      <w:proofErr w:type="spellStart"/>
      <w:r w:rsidRPr="006B6E0C">
        <w:rPr>
          <w:lang w:val="en-US"/>
        </w:rPr>
        <w:t>centrepiece</w:t>
      </w:r>
      <w:proofErr w:type="spellEnd"/>
      <w:r w:rsidRPr="006B6E0C">
        <w:rPr>
          <w:lang w:val="en-US"/>
        </w:rPr>
        <w:t xml:space="preserve"> for the celebrations. Students of the local universities put a cap on the statue in an elaborate ceremony. For many it is a "must see" event</w:t>
      </w:r>
      <w:r w:rsidRPr="006B6E0C">
        <w:rPr>
          <w:vertAlign w:val="superscript"/>
          <w:lang w:val="en-US"/>
        </w:rPr>
        <w:t>]</w:t>
      </w:r>
      <w:r w:rsidRPr="006B6E0C">
        <w:rPr>
          <w:lang w:val="en-US"/>
        </w:rPr>
        <w:t>.</w:t>
      </w:r>
    </w:p>
    <w:p w:rsidR="00105121" w:rsidRPr="001A54E1" w:rsidRDefault="00105121">
      <w:pPr>
        <w:rPr>
          <w:b/>
          <w:lang w:val="en"/>
        </w:rPr>
      </w:pPr>
    </w:p>
    <w:sectPr w:rsidR="00105121" w:rsidRPr="001A54E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445B"/>
    <w:multiLevelType w:val="multilevel"/>
    <w:tmpl w:val="EBCE03CE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 Black" w:hAnsi="Arial Black" w:hint="default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E1"/>
    <w:rsid w:val="00016B92"/>
    <w:rsid w:val="00043A14"/>
    <w:rsid w:val="00077D47"/>
    <w:rsid w:val="000E3518"/>
    <w:rsid w:val="00100386"/>
    <w:rsid w:val="00105121"/>
    <w:rsid w:val="00164757"/>
    <w:rsid w:val="00170D14"/>
    <w:rsid w:val="001714BF"/>
    <w:rsid w:val="00183456"/>
    <w:rsid w:val="00192AD3"/>
    <w:rsid w:val="001A54E1"/>
    <w:rsid w:val="002278A4"/>
    <w:rsid w:val="002468C3"/>
    <w:rsid w:val="00266949"/>
    <w:rsid w:val="002940BD"/>
    <w:rsid w:val="002B7187"/>
    <w:rsid w:val="002E1D94"/>
    <w:rsid w:val="00325E78"/>
    <w:rsid w:val="003B6724"/>
    <w:rsid w:val="003C7385"/>
    <w:rsid w:val="003E6D31"/>
    <w:rsid w:val="0040088F"/>
    <w:rsid w:val="00444958"/>
    <w:rsid w:val="00496B86"/>
    <w:rsid w:val="004B70E7"/>
    <w:rsid w:val="004E167E"/>
    <w:rsid w:val="00554ECF"/>
    <w:rsid w:val="00562241"/>
    <w:rsid w:val="005703F9"/>
    <w:rsid w:val="005A6E8F"/>
    <w:rsid w:val="00630244"/>
    <w:rsid w:val="006360F0"/>
    <w:rsid w:val="00645115"/>
    <w:rsid w:val="006B6E0C"/>
    <w:rsid w:val="006E3B17"/>
    <w:rsid w:val="006E4273"/>
    <w:rsid w:val="0073161F"/>
    <w:rsid w:val="007532F2"/>
    <w:rsid w:val="00792F9C"/>
    <w:rsid w:val="007C60AE"/>
    <w:rsid w:val="007D111F"/>
    <w:rsid w:val="007D332D"/>
    <w:rsid w:val="007D7C44"/>
    <w:rsid w:val="008134A0"/>
    <w:rsid w:val="008655A1"/>
    <w:rsid w:val="008876C3"/>
    <w:rsid w:val="008D1FBE"/>
    <w:rsid w:val="008D3FA5"/>
    <w:rsid w:val="0090595A"/>
    <w:rsid w:val="009445E9"/>
    <w:rsid w:val="009A7B64"/>
    <w:rsid w:val="009B1099"/>
    <w:rsid w:val="009B1E53"/>
    <w:rsid w:val="009F5872"/>
    <w:rsid w:val="00A104BA"/>
    <w:rsid w:val="00A44FD2"/>
    <w:rsid w:val="00A45A01"/>
    <w:rsid w:val="00A777E0"/>
    <w:rsid w:val="00AC1250"/>
    <w:rsid w:val="00AD3B07"/>
    <w:rsid w:val="00AF4436"/>
    <w:rsid w:val="00AF550A"/>
    <w:rsid w:val="00B066B1"/>
    <w:rsid w:val="00B160CC"/>
    <w:rsid w:val="00B93328"/>
    <w:rsid w:val="00BC2C16"/>
    <w:rsid w:val="00C363B2"/>
    <w:rsid w:val="00C45CC8"/>
    <w:rsid w:val="00C50D05"/>
    <w:rsid w:val="00D1079D"/>
    <w:rsid w:val="00D6494C"/>
    <w:rsid w:val="00D7763F"/>
    <w:rsid w:val="00D850E6"/>
    <w:rsid w:val="00E05347"/>
    <w:rsid w:val="00E06400"/>
    <w:rsid w:val="00E24A65"/>
    <w:rsid w:val="00E74EDF"/>
    <w:rsid w:val="00EC4B51"/>
    <w:rsid w:val="00F55EF1"/>
    <w:rsid w:val="00FA0103"/>
    <w:rsid w:val="00FA1965"/>
    <w:rsid w:val="00FD7F07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ipäteksti"/>
    <w:qFormat/>
    <w:rsid w:val="00FA19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E0"/>
    <w:pPr>
      <w:keepNext/>
      <w:keepLines/>
      <w:pageBreakBefore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sikko1">
    <w:name w:val="Pääotsikko1"/>
    <w:autoRedefine/>
    <w:qFormat/>
    <w:rsid w:val="00AF550A"/>
    <w:pPr>
      <w:spacing w:before="720" w:after="480" w:line="360" w:lineRule="auto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Alaotsikko">
    <w:name w:val="Alaotsikko"/>
    <w:autoRedefine/>
    <w:qFormat/>
    <w:rsid w:val="00AF550A"/>
    <w:pPr>
      <w:spacing w:before="480" w:after="240" w:line="360" w:lineRule="auto"/>
      <w:jc w:val="both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A54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54E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E1"/>
    <w:rPr>
      <w:rFonts w:ascii="Tahoma" w:hAnsi="Tahoma" w:cs="Tahoma"/>
      <w:sz w:val="16"/>
      <w:szCs w:val="16"/>
    </w:rPr>
  </w:style>
  <w:style w:type="character" w:customStyle="1" w:styleId="pp-headline-item">
    <w:name w:val="pp-headline-item"/>
    <w:basedOn w:val="DefaultParagraphFont"/>
    <w:rsid w:val="00FF4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ipäteksti"/>
    <w:qFormat/>
    <w:rsid w:val="00FA19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E0"/>
    <w:pPr>
      <w:keepNext/>
      <w:keepLines/>
      <w:pageBreakBefore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sikko1">
    <w:name w:val="Pääotsikko1"/>
    <w:autoRedefine/>
    <w:qFormat/>
    <w:rsid w:val="00AF550A"/>
    <w:pPr>
      <w:spacing w:before="720" w:after="480" w:line="360" w:lineRule="auto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Alaotsikko">
    <w:name w:val="Alaotsikko"/>
    <w:autoRedefine/>
    <w:qFormat/>
    <w:rsid w:val="00AF550A"/>
    <w:pPr>
      <w:spacing w:before="480" w:after="240" w:line="360" w:lineRule="auto"/>
      <w:jc w:val="both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A54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54E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E1"/>
    <w:rPr>
      <w:rFonts w:ascii="Tahoma" w:hAnsi="Tahoma" w:cs="Tahoma"/>
      <w:sz w:val="16"/>
      <w:szCs w:val="16"/>
    </w:rPr>
  </w:style>
  <w:style w:type="character" w:customStyle="1" w:styleId="pp-headline-item">
    <w:name w:val="pp-headline-item"/>
    <w:basedOn w:val="DefaultParagraphFont"/>
    <w:rsid w:val="00FF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nland" TargetMode="External"/><Relationship Id="rId13" Type="http://schemas.openxmlformats.org/officeDocument/2006/relationships/hyperlink" Target="http://en.wikipedia.org/wiki/Bronz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Helsinki" TargetMode="External"/><Relationship Id="rId12" Type="http://schemas.openxmlformats.org/officeDocument/2006/relationships/hyperlink" Target="http://en.wikipedia.org/wiki/Kaartinkaupunk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Vapp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tue" TargetMode="External"/><Relationship Id="rId11" Type="http://schemas.openxmlformats.org/officeDocument/2006/relationships/hyperlink" Target="http://en.wikipedia.org/wiki/Helsinki_Market_Squ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ea_lion" TargetMode="External"/><Relationship Id="rId10" Type="http://schemas.openxmlformats.org/officeDocument/2006/relationships/hyperlink" Target="http://en.wikipedia.org/wiki/Pa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Ville_Vallgren" TargetMode="External"/><Relationship Id="rId14" Type="http://schemas.openxmlformats.org/officeDocument/2006/relationships/hyperlink" Target="http://en.wikipedia.org/wiki/Gran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BEDCD3C1.dotm</Template>
  <TotalTime>3</TotalTime>
  <Pages>1</Pages>
  <Words>205</Words>
  <Characters>1663</Characters>
  <Application>Microsoft Office Word</Application>
  <DocSecurity>0</DocSecurity>
  <Lines>13</Lines>
  <Paragraphs>3</Paragraphs>
  <ScaleCrop>false</ScaleCrop>
  <Company>Aalto University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Västra Liis</dc:creator>
  <cp:lastModifiedBy>Västra Liis</cp:lastModifiedBy>
  <cp:revision>3</cp:revision>
  <dcterms:created xsi:type="dcterms:W3CDTF">2014-04-16T14:41:00Z</dcterms:created>
  <dcterms:modified xsi:type="dcterms:W3CDTF">2014-04-16T15:07:00Z</dcterms:modified>
</cp:coreProperties>
</file>