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4F" w:rsidRDefault="00E9274F" w:rsidP="00E9274F">
      <w:pPr>
        <w:rPr>
          <w:lang w:val="en-US" w:eastAsia="fi-FI"/>
        </w:rPr>
      </w:pPr>
      <w:proofErr w:type="spellStart"/>
      <w:r w:rsidRPr="00E9274F">
        <w:rPr>
          <w:lang w:val="en-US" w:eastAsia="fi-FI"/>
        </w:rPr>
        <w:t>Esplanadi</w:t>
      </w:r>
      <w:proofErr w:type="spellEnd"/>
    </w:p>
    <w:p w:rsidR="001813EE" w:rsidRDefault="001813EE" w:rsidP="00E9274F">
      <w:pPr>
        <w:rPr>
          <w:lang w:val="en-US" w:eastAsia="fi-FI"/>
        </w:rPr>
      </w:pPr>
      <w:proofErr w:type="spellStart"/>
      <w:r>
        <w:rPr>
          <w:lang w:val="en-US" w:eastAsia="fi-FI"/>
        </w:rPr>
        <w:t>Adress</w:t>
      </w:r>
      <w:proofErr w:type="spellEnd"/>
      <w:r>
        <w:rPr>
          <w:lang w:val="en-US" w:eastAsia="fi-FI"/>
        </w:rPr>
        <w:t xml:space="preserve">: </w:t>
      </w:r>
      <w:r>
        <w:rPr>
          <w:rStyle w:val="pp-headline-item"/>
        </w:rPr>
        <w:t>Pohjoisesplanadi, Helsinki ‎</w:t>
      </w:r>
      <w:bookmarkStart w:id="0" w:name="_GoBack"/>
      <w:bookmarkEnd w:id="0"/>
    </w:p>
    <w:p w:rsidR="00E9274F" w:rsidRPr="00E9274F" w:rsidRDefault="00E9274F" w:rsidP="00E9274F">
      <w:pPr>
        <w:rPr>
          <w:lang w:val="en-US" w:eastAsia="fi-FI"/>
        </w:rPr>
      </w:pPr>
      <w:r w:rsidRPr="00E9274F">
        <w:rPr>
          <w:lang w:val="en-US" w:eastAsia="fi-FI"/>
        </w:rPr>
        <w:t xml:space="preserve">In the heart of </w:t>
      </w:r>
      <w:hyperlink r:id="rId6" w:tooltip="Helsinki" w:history="1">
        <w:r w:rsidRPr="00E9274F">
          <w:rPr>
            <w:lang w:val="en-US" w:eastAsia="fi-FI"/>
          </w:rPr>
          <w:t>Helsinki</w:t>
        </w:r>
      </w:hyperlink>
      <w:r w:rsidRPr="00E9274F">
        <w:rPr>
          <w:lang w:val="en-US" w:eastAsia="fi-FI"/>
        </w:rPr>
        <w:t xml:space="preserve">, the capital of </w:t>
      </w:r>
      <w:hyperlink r:id="rId7" w:tooltip="Finland" w:history="1">
        <w:r w:rsidRPr="00E9274F">
          <w:rPr>
            <w:lang w:val="en-US" w:eastAsia="fi-FI"/>
          </w:rPr>
          <w:t>Finland</w:t>
        </w:r>
      </w:hyperlink>
      <w:r w:rsidRPr="00E9274F">
        <w:rPr>
          <w:lang w:val="en-US" w:eastAsia="fi-FI"/>
        </w:rPr>
        <w:t xml:space="preserve">, the two streets constituting </w:t>
      </w:r>
      <w:proofErr w:type="spellStart"/>
      <w:r w:rsidRPr="00E9274F">
        <w:rPr>
          <w:bCs/>
          <w:lang w:val="en-US" w:eastAsia="fi-FI"/>
        </w:rPr>
        <w:t>Esplanadi</w:t>
      </w:r>
      <w:proofErr w:type="spellEnd"/>
      <w:r w:rsidRPr="00E9274F">
        <w:rPr>
          <w:lang w:val="en-US" w:eastAsia="fi-FI"/>
        </w:rPr>
        <w:t xml:space="preserve"> (</w:t>
      </w:r>
      <w:hyperlink r:id="rId8" w:tooltip="Swedish language" w:history="1">
        <w:r w:rsidRPr="00E9274F">
          <w:rPr>
            <w:lang w:val="en-US" w:eastAsia="fi-FI"/>
          </w:rPr>
          <w:t>Swedish</w:t>
        </w:r>
      </w:hyperlink>
      <w:r w:rsidRPr="00E9274F">
        <w:rPr>
          <w:lang w:val="en-US" w:eastAsia="fi-FI"/>
        </w:rPr>
        <w:t xml:space="preserve">: </w:t>
      </w:r>
      <w:proofErr w:type="spellStart"/>
      <w:r w:rsidRPr="00E9274F">
        <w:rPr>
          <w:bCs/>
          <w:i/>
          <w:iCs/>
          <w:lang w:val="en-US" w:eastAsia="fi-FI"/>
        </w:rPr>
        <w:t>Esplanaden</w:t>
      </w:r>
      <w:proofErr w:type="spellEnd"/>
      <w:r w:rsidRPr="00E9274F">
        <w:rPr>
          <w:lang w:val="en-US" w:eastAsia="fi-FI"/>
        </w:rPr>
        <w:t xml:space="preserve">) are officially named </w:t>
      </w:r>
      <w:proofErr w:type="spellStart"/>
      <w:r w:rsidRPr="00E9274F">
        <w:rPr>
          <w:bCs/>
          <w:lang w:val="en-US" w:eastAsia="fi-FI"/>
        </w:rPr>
        <w:t>Pohjoisesplanadi</w:t>
      </w:r>
      <w:proofErr w:type="spellEnd"/>
      <w:r w:rsidRPr="00E9274F">
        <w:rPr>
          <w:lang w:val="en-US" w:eastAsia="fi-FI"/>
        </w:rPr>
        <w:t xml:space="preserve"> (Finnish for </w:t>
      </w:r>
      <w:r w:rsidRPr="00E9274F">
        <w:rPr>
          <w:i/>
          <w:iCs/>
          <w:lang w:val="en-US" w:eastAsia="fi-FI"/>
        </w:rPr>
        <w:t>North Esplanade</w:t>
      </w:r>
      <w:r w:rsidRPr="00E9274F">
        <w:rPr>
          <w:lang w:val="en-US" w:eastAsia="fi-FI"/>
        </w:rPr>
        <w:t xml:space="preserve">, Swedish: </w:t>
      </w:r>
      <w:proofErr w:type="spellStart"/>
      <w:r w:rsidRPr="00E9274F">
        <w:rPr>
          <w:i/>
          <w:iCs/>
          <w:lang w:val="en-US" w:eastAsia="fi-FI"/>
        </w:rPr>
        <w:t>Norra</w:t>
      </w:r>
      <w:proofErr w:type="spellEnd"/>
      <w:r w:rsidRPr="00E9274F">
        <w:rPr>
          <w:i/>
          <w:iCs/>
          <w:lang w:val="en-US" w:eastAsia="fi-FI"/>
        </w:rPr>
        <w:t xml:space="preserve"> </w:t>
      </w:r>
      <w:proofErr w:type="spellStart"/>
      <w:r w:rsidRPr="00E9274F">
        <w:rPr>
          <w:i/>
          <w:iCs/>
          <w:lang w:val="en-US" w:eastAsia="fi-FI"/>
        </w:rPr>
        <w:t>Esplanaden</w:t>
      </w:r>
      <w:proofErr w:type="spellEnd"/>
      <w:r w:rsidRPr="00E9274F">
        <w:rPr>
          <w:lang w:val="en-US" w:eastAsia="fi-FI"/>
        </w:rPr>
        <w:t xml:space="preserve">) and </w:t>
      </w:r>
      <w:proofErr w:type="spellStart"/>
      <w:r w:rsidRPr="00E9274F">
        <w:rPr>
          <w:bCs/>
          <w:lang w:val="en-US" w:eastAsia="fi-FI"/>
        </w:rPr>
        <w:t>Eteläesplanadi</w:t>
      </w:r>
      <w:proofErr w:type="spellEnd"/>
      <w:r w:rsidRPr="00E9274F">
        <w:rPr>
          <w:lang w:val="en-US" w:eastAsia="fi-FI"/>
        </w:rPr>
        <w:t xml:space="preserve"> (Finnish for </w:t>
      </w:r>
      <w:r w:rsidRPr="00E9274F">
        <w:rPr>
          <w:i/>
          <w:iCs/>
          <w:lang w:val="en-US" w:eastAsia="fi-FI"/>
        </w:rPr>
        <w:t>South Esplanade</w:t>
      </w:r>
      <w:r w:rsidRPr="00E9274F">
        <w:rPr>
          <w:lang w:val="en-US" w:eastAsia="fi-FI"/>
        </w:rPr>
        <w:t xml:space="preserve">, Swedish: </w:t>
      </w:r>
      <w:proofErr w:type="spellStart"/>
      <w:r w:rsidRPr="00E9274F">
        <w:rPr>
          <w:i/>
          <w:iCs/>
          <w:lang w:val="en-US" w:eastAsia="fi-FI"/>
        </w:rPr>
        <w:t>Södra</w:t>
      </w:r>
      <w:proofErr w:type="spellEnd"/>
      <w:r w:rsidRPr="00E9274F">
        <w:rPr>
          <w:i/>
          <w:iCs/>
          <w:lang w:val="en-US" w:eastAsia="fi-FI"/>
        </w:rPr>
        <w:t xml:space="preserve"> </w:t>
      </w:r>
      <w:proofErr w:type="spellStart"/>
      <w:r w:rsidRPr="00E9274F">
        <w:rPr>
          <w:i/>
          <w:iCs/>
          <w:lang w:val="en-US" w:eastAsia="fi-FI"/>
        </w:rPr>
        <w:t>Esplanaden</w:t>
      </w:r>
      <w:proofErr w:type="spellEnd"/>
      <w:r w:rsidRPr="00E9274F">
        <w:rPr>
          <w:lang w:val="en-US" w:eastAsia="fi-FI"/>
        </w:rPr>
        <w:t xml:space="preserve">). They lead from </w:t>
      </w:r>
      <w:hyperlink r:id="rId9" w:tooltip="Erottaja" w:history="1">
        <w:proofErr w:type="spellStart"/>
        <w:r w:rsidRPr="00E9274F">
          <w:rPr>
            <w:lang w:val="en-US" w:eastAsia="fi-FI"/>
          </w:rPr>
          <w:t>Erottaja</w:t>
        </w:r>
        <w:proofErr w:type="spellEnd"/>
      </w:hyperlink>
      <w:r w:rsidRPr="00E9274F">
        <w:rPr>
          <w:lang w:val="en-US" w:eastAsia="fi-FI"/>
        </w:rPr>
        <w:t xml:space="preserve"> Square to the </w:t>
      </w:r>
      <w:hyperlink r:id="rId10" w:tooltip="Market Square, Helsinki" w:history="1">
        <w:r w:rsidRPr="00E9274F">
          <w:rPr>
            <w:lang w:val="en-US" w:eastAsia="fi-FI"/>
          </w:rPr>
          <w:t>Market Square</w:t>
        </w:r>
      </w:hyperlink>
      <w:r w:rsidRPr="00E9274F">
        <w:rPr>
          <w:lang w:val="en-US" w:eastAsia="fi-FI"/>
        </w:rPr>
        <w:t xml:space="preserve"> (</w:t>
      </w:r>
      <w:proofErr w:type="spellStart"/>
      <w:r w:rsidRPr="00E9274F">
        <w:rPr>
          <w:lang w:val="en-US" w:eastAsia="fi-FI"/>
        </w:rPr>
        <w:t>Kauppatori</w:t>
      </w:r>
      <w:proofErr w:type="spellEnd"/>
      <w:r w:rsidRPr="00E9274F">
        <w:rPr>
          <w:lang w:val="en-US" w:eastAsia="fi-FI"/>
        </w:rPr>
        <w:t xml:space="preserve">), and the North Esplanade extends along the border of the Market Square up to the </w:t>
      </w:r>
      <w:hyperlink r:id="rId11" w:tooltip="Katajanokka" w:history="1">
        <w:proofErr w:type="spellStart"/>
        <w:r w:rsidRPr="00E9274F">
          <w:rPr>
            <w:lang w:val="en-US" w:eastAsia="fi-FI"/>
          </w:rPr>
          <w:t>Katajanokka</w:t>
        </w:r>
        <w:proofErr w:type="spellEnd"/>
      </w:hyperlink>
      <w:r w:rsidRPr="00E9274F">
        <w:rPr>
          <w:lang w:val="en-US" w:eastAsia="fi-FI"/>
        </w:rPr>
        <w:t xml:space="preserve"> Channel. Parallel to </w:t>
      </w:r>
      <w:proofErr w:type="spellStart"/>
      <w:r w:rsidRPr="00E9274F">
        <w:rPr>
          <w:lang w:val="en-US" w:eastAsia="fi-FI"/>
        </w:rPr>
        <w:t>Pohjoisesplanadi</w:t>
      </w:r>
      <w:proofErr w:type="spellEnd"/>
      <w:r w:rsidRPr="00E9274F">
        <w:rPr>
          <w:lang w:val="en-US" w:eastAsia="fi-FI"/>
        </w:rPr>
        <w:t xml:space="preserve">, a little northwards, is </w:t>
      </w:r>
      <w:hyperlink r:id="rId12" w:tooltip="Aleksanterinkatu" w:history="1">
        <w:proofErr w:type="spellStart"/>
        <w:r w:rsidRPr="00E9274F">
          <w:rPr>
            <w:lang w:val="en-US" w:eastAsia="fi-FI"/>
          </w:rPr>
          <w:t>Aleksanterinkatu</w:t>
        </w:r>
        <w:proofErr w:type="spellEnd"/>
      </w:hyperlink>
      <w:r w:rsidRPr="00E9274F">
        <w:rPr>
          <w:lang w:val="en-US" w:eastAsia="fi-FI"/>
        </w:rPr>
        <w:t xml:space="preserve">. </w:t>
      </w:r>
      <w:proofErr w:type="spellStart"/>
      <w:r w:rsidRPr="00E9274F">
        <w:rPr>
          <w:lang w:val="en-US" w:eastAsia="fi-FI"/>
        </w:rPr>
        <w:t>Esplanadi</w:t>
      </w:r>
      <w:proofErr w:type="spellEnd"/>
      <w:r w:rsidRPr="00E9274F">
        <w:rPr>
          <w:lang w:val="en-US" w:eastAsia="fi-FI"/>
        </w:rPr>
        <w:t xml:space="preserve"> is colloquially called "</w:t>
      </w:r>
      <w:proofErr w:type="spellStart"/>
      <w:r w:rsidRPr="00E9274F">
        <w:rPr>
          <w:lang w:val="en-US" w:eastAsia="fi-FI"/>
        </w:rPr>
        <w:t>Espa</w:t>
      </w:r>
      <w:proofErr w:type="spellEnd"/>
      <w:r w:rsidRPr="00E9274F">
        <w:rPr>
          <w:lang w:val="en-US" w:eastAsia="fi-FI"/>
        </w:rPr>
        <w:t>".</w:t>
      </w:r>
    </w:p>
    <w:p w:rsidR="00E9274F" w:rsidRPr="00E9274F" w:rsidRDefault="00E9274F" w:rsidP="00E9274F">
      <w:pPr>
        <w:rPr>
          <w:lang w:eastAsia="fi-FI"/>
        </w:rPr>
      </w:pPr>
      <w:r w:rsidRPr="00E9274F">
        <w:rPr>
          <w:lang w:val="en-US" w:eastAsia="fi-FI"/>
        </w:rPr>
        <w:t xml:space="preserve">The big green area between the two streets is very active in summer, where many </w:t>
      </w:r>
      <w:hyperlink r:id="rId13" w:tooltip="Finns" w:history="1">
        <w:r w:rsidRPr="00E9274F">
          <w:rPr>
            <w:lang w:val="en-US" w:eastAsia="fi-FI"/>
          </w:rPr>
          <w:t>Finns</w:t>
        </w:r>
      </w:hyperlink>
      <w:r w:rsidRPr="00E9274F">
        <w:rPr>
          <w:lang w:val="en-US" w:eastAsia="fi-FI"/>
        </w:rPr>
        <w:t xml:space="preserve"> come to have a </w:t>
      </w:r>
      <w:hyperlink r:id="rId14" w:tooltip="Picnic" w:history="1">
        <w:r w:rsidRPr="00E9274F">
          <w:rPr>
            <w:lang w:val="en-US" w:eastAsia="fi-FI"/>
          </w:rPr>
          <w:t>picnic</w:t>
        </w:r>
      </w:hyperlink>
      <w:r w:rsidRPr="00E9274F">
        <w:rPr>
          <w:lang w:val="en-US" w:eastAsia="fi-FI"/>
        </w:rPr>
        <w:t xml:space="preserve">. There are also numerous live music performances on a special outdoor stage in front of </w:t>
      </w:r>
      <w:hyperlink r:id="rId15" w:history="1">
        <w:r w:rsidRPr="00E9274F">
          <w:rPr>
            <w:lang w:val="en-US" w:eastAsia="fi-FI"/>
          </w:rPr>
          <w:t xml:space="preserve">Cafe </w:t>
        </w:r>
        <w:proofErr w:type="spellStart"/>
        <w:r w:rsidRPr="00E9274F">
          <w:rPr>
            <w:lang w:val="en-US" w:eastAsia="fi-FI"/>
          </w:rPr>
          <w:t>Kappeli</w:t>
        </w:r>
        <w:proofErr w:type="spellEnd"/>
      </w:hyperlink>
      <w:r w:rsidRPr="00E9274F">
        <w:rPr>
          <w:lang w:val="en-US" w:eastAsia="fi-FI"/>
        </w:rPr>
        <w:t xml:space="preserve">. There is a statue of </w:t>
      </w:r>
      <w:hyperlink r:id="rId16" w:tooltip="Johan Ludwig Runeberg" w:history="1">
        <w:r w:rsidRPr="00E9274F">
          <w:rPr>
            <w:lang w:val="en-US" w:eastAsia="fi-FI"/>
          </w:rPr>
          <w:t xml:space="preserve">Johan Ludwig </w:t>
        </w:r>
        <w:proofErr w:type="spellStart"/>
        <w:r w:rsidRPr="00E9274F">
          <w:rPr>
            <w:lang w:val="en-US" w:eastAsia="fi-FI"/>
          </w:rPr>
          <w:t>Runeberg</w:t>
        </w:r>
        <w:proofErr w:type="spellEnd"/>
      </w:hyperlink>
      <w:r w:rsidRPr="00E9274F">
        <w:rPr>
          <w:lang w:val="en-US" w:eastAsia="fi-FI"/>
        </w:rPr>
        <w:t xml:space="preserve"> by his son </w:t>
      </w:r>
      <w:hyperlink r:id="rId17" w:tooltip="Walter Runeberg" w:history="1">
        <w:r w:rsidRPr="00E9274F">
          <w:rPr>
            <w:lang w:val="en-US" w:eastAsia="fi-FI"/>
          </w:rPr>
          <w:t xml:space="preserve">Walter </w:t>
        </w:r>
        <w:proofErr w:type="spellStart"/>
        <w:r w:rsidRPr="00E9274F">
          <w:rPr>
            <w:lang w:val="en-US" w:eastAsia="fi-FI"/>
          </w:rPr>
          <w:t>Runeberg</w:t>
        </w:r>
        <w:proofErr w:type="spellEnd"/>
      </w:hyperlink>
      <w:r w:rsidRPr="00E9274F">
        <w:rPr>
          <w:lang w:val="en-US" w:eastAsia="fi-FI"/>
        </w:rPr>
        <w:t xml:space="preserve"> in the park. </w:t>
      </w:r>
      <w:r w:rsidRPr="00E9274F">
        <w:rPr>
          <w:lang w:eastAsia="fi-FI"/>
        </w:rPr>
        <w:t xml:space="preserve">The </w:t>
      </w:r>
      <w:proofErr w:type="spellStart"/>
      <w:r w:rsidRPr="00E9274F">
        <w:rPr>
          <w:lang w:eastAsia="fi-FI"/>
        </w:rPr>
        <w:t>park</w:t>
      </w:r>
      <w:proofErr w:type="spellEnd"/>
      <w:r w:rsidRPr="00E9274F">
        <w:rPr>
          <w:lang w:eastAsia="fi-FI"/>
        </w:rPr>
        <w:t xml:space="preserve"> </w:t>
      </w:r>
      <w:proofErr w:type="spellStart"/>
      <w:r w:rsidRPr="00E9274F">
        <w:rPr>
          <w:lang w:eastAsia="fi-FI"/>
        </w:rPr>
        <w:t>was</w:t>
      </w:r>
      <w:proofErr w:type="spellEnd"/>
      <w:r w:rsidRPr="00E9274F">
        <w:rPr>
          <w:lang w:eastAsia="fi-FI"/>
        </w:rPr>
        <w:t xml:space="preserve"> </w:t>
      </w:r>
      <w:proofErr w:type="spellStart"/>
      <w:r w:rsidRPr="00E9274F">
        <w:rPr>
          <w:lang w:eastAsia="fi-FI"/>
        </w:rPr>
        <w:t>originally</w:t>
      </w:r>
      <w:proofErr w:type="spellEnd"/>
      <w:r w:rsidRPr="00E9274F">
        <w:rPr>
          <w:lang w:eastAsia="fi-FI"/>
        </w:rPr>
        <w:t xml:space="preserve"> </w:t>
      </w:r>
      <w:proofErr w:type="spellStart"/>
      <w:r w:rsidRPr="00E9274F">
        <w:rPr>
          <w:lang w:eastAsia="fi-FI"/>
        </w:rPr>
        <w:t>opened</w:t>
      </w:r>
      <w:proofErr w:type="spellEnd"/>
      <w:r w:rsidRPr="00E9274F">
        <w:rPr>
          <w:lang w:eastAsia="fi-FI"/>
        </w:rPr>
        <w:t xml:space="preserve"> in 1812.</w:t>
      </w:r>
    </w:p>
    <w:p w:rsidR="00105121" w:rsidRDefault="00105121"/>
    <w:sectPr w:rsidR="001051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45B"/>
    <w:multiLevelType w:val="multilevel"/>
    <w:tmpl w:val="EBCE03CE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 Black" w:hAnsi="Arial Black" w:hint="default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4F"/>
    <w:rsid w:val="00016B92"/>
    <w:rsid w:val="00043A14"/>
    <w:rsid w:val="00077D47"/>
    <w:rsid w:val="000E3518"/>
    <w:rsid w:val="00100386"/>
    <w:rsid w:val="00105121"/>
    <w:rsid w:val="00164757"/>
    <w:rsid w:val="00170D14"/>
    <w:rsid w:val="001714BF"/>
    <w:rsid w:val="001813EE"/>
    <w:rsid w:val="00183456"/>
    <w:rsid w:val="00192AD3"/>
    <w:rsid w:val="002278A4"/>
    <w:rsid w:val="002468C3"/>
    <w:rsid w:val="00266949"/>
    <w:rsid w:val="002940BD"/>
    <w:rsid w:val="002B7187"/>
    <w:rsid w:val="002E1D94"/>
    <w:rsid w:val="00325E78"/>
    <w:rsid w:val="003B6724"/>
    <w:rsid w:val="003C7385"/>
    <w:rsid w:val="003E6D31"/>
    <w:rsid w:val="0040088F"/>
    <w:rsid w:val="00444958"/>
    <w:rsid w:val="00496B86"/>
    <w:rsid w:val="004B70E7"/>
    <w:rsid w:val="004E167E"/>
    <w:rsid w:val="00554ECF"/>
    <w:rsid w:val="00562241"/>
    <w:rsid w:val="005703F9"/>
    <w:rsid w:val="005A6E8F"/>
    <w:rsid w:val="00630244"/>
    <w:rsid w:val="006360F0"/>
    <w:rsid w:val="00645115"/>
    <w:rsid w:val="006E3B17"/>
    <w:rsid w:val="006E4273"/>
    <w:rsid w:val="0073161F"/>
    <w:rsid w:val="007532F2"/>
    <w:rsid w:val="00792F9C"/>
    <w:rsid w:val="007C60AE"/>
    <w:rsid w:val="007D111F"/>
    <w:rsid w:val="007D332D"/>
    <w:rsid w:val="007D7C44"/>
    <w:rsid w:val="008134A0"/>
    <w:rsid w:val="008655A1"/>
    <w:rsid w:val="008876C3"/>
    <w:rsid w:val="008D1FBE"/>
    <w:rsid w:val="008D3FA5"/>
    <w:rsid w:val="0090595A"/>
    <w:rsid w:val="009445E9"/>
    <w:rsid w:val="009A7B64"/>
    <w:rsid w:val="009B1099"/>
    <w:rsid w:val="009B1E53"/>
    <w:rsid w:val="009F5872"/>
    <w:rsid w:val="00A104BA"/>
    <w:rsid w:val="00A44FD2"/>
    <w:rsid w:val="00A45A01"/>
    <w:rsid w:val="00A777E0"/>
    <w:rsid w:val="00AC1250"/>
    <w:rsid w:val="00AD3B07"/>
    <w:rsid w:val="00AF4436"/>
    <w:rsid w:val="00AF550A"/>
    <w:rsid w:val="00B066B1"/>
    <w:rsid w:val="00B160CC"/>
    <w:rsid w:val="00B93328"/>
    <w:rsid w:val="00BC2C16"/>
    <w:rsid w:val="00C363B2"/>
    <w:rsid w:val="00C45CC8"/>
    <w:rsid w:val="00C50D05"/>
    <w:rsid w:val="00D1079D"/>
    <w:rsid w:val="00D6494C"/>
    <w:rsid w:val="00D7763F"/>
    <w:rsid w:val="00D850E6"/>
    <w:rsid w:val="00E05347"/>
    <w:rsid w:val="00E06400"/>
    <w:rsid w:val="00E24A65"/>
    <w:rsid w:val="00E74EDF"/>
    <w:rsid w:val="00E9274F"/>
    <w:rsid w:val="00EC4B51"/>
    <w:rsid w:val="00F55EF1"/>
    <w:rsid w:val="00FA0103"/>
    <w:rsid w:val="00FA1965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ipäteksti"/>
    <w:qFormat/>
    <w:rsid w:val="00FA19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E0"/>
    <w:pPr>
      <w:keepNext/>
      <w:keepLines/>
      <w:pageBreakBefore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sikko1">
    <w:name w:val="Pääotsikko1"/>
    <w:autoRedefine/>
    <w:qFormat/>
    <w:rsid w:val="00AF550A"/>
    <w:pPr>
      <w:spacing w:before="720" w:after="480" w:line="360" w:lineRule="auto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laotsikko">
    <w:name w:val="Alaotsikko"/>
    <w:autoRedefine/>
    <w:qFormat/>
    <w:rsid w:val="00AF550A"/>
    <w:pPr>
      <w:spacing w:before="480" w:after="240" w:line="360" w:lineRule="auto"/>
      <w:jc w:val="both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74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E927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4F"/>
    <w:rPr>
      <w:rFonts w:ascii="Tahoma" w:hAnsi="Tahoma" w:cs="Tahoma"/>
      <w:sz w:val="16"/>
      <w:szCs w:val="16"/>
    </w:rPr>
  </w:style>
  <w:style w:type="character" w:customStyle="1" w:styleId="pp-headline-item">
    <w:name w:val="pp-headline-item"/>
    <w:basedOn w:val="DefaultParagraphFont"/>
    <w:rsid w:val="00181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Leipäteksti"/>
    <w:qFormat/>
    <w:rsid w:val="00FA196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E0"/>
    <w:pPr>
      <w:keepNext/>
      <w:keepLines/>
      <w:pageBreakBefore/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tsikko1">
    <w:name w:val="Pääotsikko1"/>
    <w:autoRedefine/>
    <w:qFormat/>
    <w:rsid w:val="00AF550A"/>
    <w:pPr>
      <w:spacing w:before="720" w:after="480" w:line="360" w:lineRule="auto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Alaotsikko">
    <w:name w:val="Alaotsikko"/>
    <w:autoRedefine/>
    <w:qFormat/>
    <w:rsid w:val="00AF550A"/>
    <w:pPr>
      <w:spacing w:before="480" w:after="240" w:line="360" w:lineRule="auto"/>
      <w:jc w:val="both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7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9274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styleId="Hyperlink">
    <w:name w:val="Hyperlink"/>
    <w:basedOn w:val="DefaultParagraphFont"/>
    <w:uiPriority w:val="99"/>
    <w:semiHidden/>
    <w:unhideWhenUsed/>
    <w:rsid w:val="00E927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4F"/>
    <w:rPr>
      <w:rFonts w:ascii="Tahoma" w:hAnsi="Tahoma" w:cs="Tahoma"/>
      <w:sz w:val="16"/>
      <w:szCs w:val="16"/>
    </w:rPr>
  </w:style>
  <w:style w:type="character" w:customStyle="1" w:styleId="pp-headline-item">
    <w:name w:val="pp-headline-item"/>
    <w:basedOn w:val="DefaultParagraphFont"/>
    <w:rsid w:val="00181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wedish_language" TargetMode="External"/><Relationship Id="rId13" Type="http://schemas.openxmlformats.org/officeDocument/2006/relationships/hyperlink" Target="http://en.wikipedia.org/wiki/Finn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Finland" TargetMode="External"/><Relationship Id="rId12" Type="http://schemas.openxmlformats.org/officeDocument/2006/relationships/hyperlink" Target="http://en.wikipedia.org/wiki/Aleksanterinkatu" TargetMode="External"/><Relationship Id="rId17" Type="http://schemas.openxmlformats.org/officeDocument/2006/relationships/hyperlink" Target="http://en.wikipedia.org/wiki/Walter_Runeberg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Johan_Ludwig_Runebe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elsinki" TargetMode="External"/><Relationship Id="rId11" Type="http://schemas.openxmlformats.org/officeDocument/2006/relationships/hyperlink" Target="http://en.wikipedia.org/wiki/Katajanokk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appeli.fi/cafe_chapel.html" TargetMode="External"/><Relationship Id="rId10" Type="http://schemas.openxmlformats.org/officeDocument/2006/relationships/hyperlink" Target="http://en.wikipedia.org/wiki/Market_Square,_Helsink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rottaja" TargetMode="External"/><Relationship Id="rId14" Type="http://schemas.openxmlformats.org/officeDocument/2006/relationships/hyperlink" Target="http://en.wikipedia.org/wiki/Pic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BEDCD3C1.dotm</Template>
  <TotalTime>1</TotalTime>
  <Pages>1</Pages>
  <Words>202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Västra Liis</dc:creator>
  <cp:lastModifiedBy>Västra Liis</cp:lastModifiedBy>
  <cp:revision>2</cp:revision>
  <dcterms:created xsi:type="dcterms:W3CDTF">2014-04-16T14:39:00Z</dcterms:created>
  <dcterms:modified xsi:type="dcterms:W3CDTF">2014-04-16T15:06:00Z</dcterms:modified>
</cp:coreProperties>
</file>